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right="4828"/>
        <w:jc w:val="right"/>
      </w:pPr>
      <w:r>
        <w:rPr>
          <w:rFonts w:ascii="Times New Roman" w:eastAsia="Times New Roman" w:cs="Times New Roman" w:hAnsi="Times New Roman"/>
          <w:b/>
          <w:sz w:val="28"/>
        </w:rPr>
        <w:t>Initial Project Planning Report</w:t>
      </w:r>
    </w:p>
    <w:tbl>
      <w:tblPr>
        <w:jc w:val="left"/>
        <w:tblInd w:w="259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63" w:type="dxa"/>
          <w:left w:w="95" w:type="dxa"/>
          <w:bottom w:w="0" w:type="dxa"/>
          <w:right w:w="115" w:type="dxa"/>
        </w:tblCellMar>
      </w:tblPr>
      <w:tblGrid>
        <w:gridCol w:w="4500"/>
        <w:gridCol w:w="4860"/>
      </w:tblGrid>
      <w:tr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25-01-2024 </w:t>
            </w:r>
            <w:bookmarkStart w:id="0" w:name="_GoBack"/>
            <w:bookmarkEnd w:id="0"/>
          </w:p>
        </w:tc>
      </w:tr>
      <w:tr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t>740037</w:t>
            </w:r>
          </w:p>
        </w:tc>
      </w:tr>
      <w:tr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t>Estimating Presence or Absence of Smoking Through Bio Signals</w:t>
            </w:r>
          </w:p>
        </w:tc>
      </w:tr>
      <w:tr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4 Marks</w:t>
            </w:r>
          </w:p>
        </w:tc>
      </w:tr>
    </w:tbl>
    <w:p>
      <w:pPr>
        <w:spacing w:after="193"/>
        <w:ind w:left="-5" w:hanging="10"/>
      </w:pPr>
      <w:r>
        <w:rPr>
          <w:rFonts w:ascii="Times New Roman" w:eastAsia="Times New Roman" w:cs="Times New Roman" w:hAnsi="Times New Roman"/>
          <w:b/>
          <w:sz w:val="24"/>
        </w:rPr>
        <w:t>Product Backlog, Sprint Schedule, and Estimation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>Use the below template to create a product backlog and sprint schedule</w:t>
      </w:r>
    </w:p>
    <w:tbl>
      <w:tblPr>
        <w:jc w:val="left"/>
        <w:tblInd w:w="10" w:type="dxa"/>
        <w:tblW w:w="13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63" w:type="dxa"/>
          <w:left w:w="95" w:type="dxa"/>
          <w:bottom w:w="0" w:type="dxa"/>
          <w:right w:w="115" w:type="dxa"/>
        </w:tblCellMar>
      </w:tblPr>
      <w:tblGrid>
        <w:gridCol w:w="1413"/>
        <w:gridCol w:w="1884"/>
        <w:gridCol w:w="1239"/>
        <w:gridCol w:w="2601"/>
        <w:gridCol w:w="1074"/>
        <w:gridCol w:w="1882"/>
        <w:gridCol w:w="1708"/>
        <w:gridCol w:w="1879"/>
      </w:tblGrid>
      <w:tr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Functional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Requirement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User</w:t>
            </w:r>
          </w:p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Story</w:t>
            </w:r>
          </w:p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Team</w:t>
            </w:r>
          </w:p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Sprint Start</w:t>
            </w:r>
          </w:p>
          <w:p>
            <w:r>
              <w:rPr>
                <w:rFonts w:ascii="Times New Roman" w:eastAsia="Times New Roman" w:cs="Times New Roman" w:hAnsi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Sprint End Date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>(Planned)</w:t>
            </w:r>
          </w:p>
        </w:tc>
      </w:tr>
      <w:tr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2024/06/21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Deexith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2024/06/21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2024/036/25</w:t>
            </w:r>
          </w:p>
        </w:tc>
      </w:tr>
      <w:tr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3"/>
              </w:rPr>
              <w:t>2024/06/26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2024/06/28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prudhvinathreddy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2024/06/29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2024/06/29</w:t>
            </w:r>
          </w:p>
        </w:tc>
      </w:tr>
      <w:tr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 tuning and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3"/>
              </w:rPr>
              <w:t>2024/06/30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3"/>
              </w:rPr>
              <w:t>2024/06/30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 tuning and</w:t>
            </w:r>
          </w:p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3"/>
              </w:rPr>
              <w:t>2024/07/1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3"/>
              </w:rPr>
              <w:t>2024/07/1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Building HTML</w:t>
            </w:r>
          </w:p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3"/>
              </w:rPr>
              <w:t>2024/06/2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3"/>
              </w:rPr>
              <w:t>2024/06/04</w:t>
            </w:r>
          </w:p>
        </w:tc>
      </w:tr>
      <w:tr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5"/>
            </w:pPr>
            <w:r>
              <w:rPr>
                <w:rFonts w:ascii="Times New Roman" w:eastAsia="Times New Roman" w:cs="Times New Roman" w:hAnsi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prudhvinathreddy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3"/>
              </w:rPr>
              <w:t>2024/06/4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5"/>
            </w:pPr>
            <w:r>
              <w:rPr>
                <w:rFonts w:ascii="Times New Roman" w:eastAsia="Times New Roman" w:cs="Times New Roman" w:hAnsi="Times New Roman"/>
                <w:sz w:val="23"/>
              </w:rPr>
              <w:t>2024/06/06</w:t>
            </w:r>
          </w:p>
        </w:tc>
      </w:tr>
    </w:tbl>
    <w:p>
      <w:pPr>
        <w:spacing w:after="0"/>
        <w:ind w:left="-5" w:hanging="10"/>
      </w:pPr>
      <w:r>
        <w:rPr>
          <w:rFonts w:ascii="Times New Roman" w:eastAsia="Times New Roman" w:cs="Times New Roman" w:hAnsi="Times New Roman"/>
          <w:b/>
          <w:sz w:val="24"/>
        </w:rPr>
        <w:t>Screenshot:</w:t>
      </w:r>
    </w:p>
    <w:p>
      <w:pPr>
        <w:spacing w:after="0"/>
        <w:ind w:left="30"/>
      </w:pPr>
      <w:r>
        <w:drawing>
          <wp:inline distT="0" distB="0" distL="0" distR="0">
            <wp:extent cx="7086600" cy="3381375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86600" cy="33813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ectPr>
          <w:pgSz w:w="16840" w:h="11920" w:orient="landscape"/>
          <w:pgMar w:top="1440" w:right="1440" w:bottom="1440" w:left="1440" w:header="720" w:footer="720" w:gutter="0"/>
          <w:docGrid w:linePitch="312" w:charSpace="0"/>
        </w:sectPr>
      </w:pPr>
    </w:p>
    <w:p>
      <w:pPr>
        <w:spacing w:after="0"/>
        <w:ind w:left="30"/>
      </w:pPr>
      <w:r>
        <w:drawing>
          <wp:inline distT="0" distB="0" distL="0" distR="0">
            <wp:extent cx="7096125" cy="313372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96125" cy="3133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6840" w:h="11920" w:orient="landscape"/>
      <w:pgMar w:top="1440" w:right="1440" w:bottom="1440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181</Words>
  <Characters>1189</Characters>
  <Lines>128</Lines>
  <Paragraphs>112</Paragraphs>
  <CharactersWithSpaces>1258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SL Project Planning Template.docx</dc:title>
  <dc:creator>kusanavya13@gmail.com</dc:creator>
  <cp:lastModifiedBy>vivo user</cp:lastModifiedBy>
  <cp:revision>2</cp:revision>
  <dcterms:created xsi:type="dcterms:W3CDTF">2024-07-10T08:36:00Z</dcterms:created>
  <dcterms:modified xsi:type="dcterms:W3CDTF">2024-07-10T11:51:38Z</dcterms:modified>
</cp:coreProperties>
</file>